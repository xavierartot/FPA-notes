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EC9" w:rsidRDefault="00AD23CE" w:rsidP="00AD23CE">
      <w:pPr>
        <w:widowControl w:val="0"/>
        <w:autoSpaceDE w:val="0"/>
        <w:autoSpaceDN w:val="0"/>
        <w:spacing w:before="94" w:after="0" w:line="240" w:lineRule="auto"/>
        <w:jc w:val="both"/>
        <w:rPr>
          <w:b/>
          <w:sz w:val="32"/>
          <w:szCs w:val="32"/>
        </w:rPr>
      </w:pPr>
      <w:r w:rsidRPr="00AD23CE">
        <w:rPr>
          <w:b/>
          <w:sz w:val="32"/>
          <w:szCs w:val="32"/>
        </w:rPr>
        <w:t>Remédier aux difficultés individuelles d’apprentissage</w:t>
      </w:r>
      <w:r>
        <w:rPr>
          <w:b/>
          <w:sz w:val="32"/>
          <w:szCs w:val="32"/>
        </w:rPr>
        <w:t> :</w:t>
      </w:r>
    </w:p>
    <w:p w:rsidR="00AE60AF" w:rsidRPr="00FB2A6F" w:rsidRDefault="00856CFB" w:rsidP="001768FE">
      <w:pPr>
        <w:widowControl w:val="0"/>
        <w:autoSpaceDE w:val="0"/>
        <w:autoSpaceDN w:val="0"/>
        <w:spacing w:before="94" w:after="0" w:line="240" w:lineRule="auto"/>
        <w:jc w:val="both"/>
        <w:rPr>
          <w:sz w:val="24"/>
          <w:szCs w:val="24"/>
        </w:rPr>
      </w:pPr>
      <w:r w:rsidRPr="00FB2A6F">
        <w:rPr>
          <w:sz w:val="24"/>
          <w:szCs w:val="24"/>
        </w:rPr>
        <w:t>Les 12 critères de médiation élaborés par R. FEUERSTEIN (F) et les 6 fonctions d’étayage élaborées par BRUNER (B) constituent la base de la pédagogie de la médiation. Ils s’inscr</w:t>
      </w:r>
      <w:r w:rsidR="00465336">
        <w:rPr>
          <w:sz w:val="24"/>
          <w:szCs w:val="24"/>
        </w:rPr>
        <w:t xml:space="preserve">ivent, selon Alain </w:t>
      </w:r>
      <w:proofErr w:type="spellStart"/>
      <w:r w:rsidR="00465336">
        <w:rPr>
          <w:sz w:val="24"/>
          <w:szCs w:val="24"/>
        </w:rPr>
        <w:t>Moal</w:t>
      </w:r>
      <w:proofErr w:type="spellEnd"/>
      <w:r w:rsidR="00465336">
        <w:rPr>
          <w:sz w:val="24"/>
          <w:szCs w:val="24"/>
        </w:rPr>
        <w:t xml:space="preserve">, </w:t>
      </w:r>
      <w:r w:rsidRPr="00FB2A6F">
        <w:rPr>
          <w:sz w:val="24"/>
          <w:szCs w:val="24"/>
        </w:rPr>
        <w:t xml:space="preserve">dans ces </w:t>
      </w:r>
      <w:r w:rsidR="00465336">
        <w:rPr>
          <w:sz w:val="24"/>
          <w:szCs w:val="24"/>
        </w:rPr>
        <w:t>3</w:t>
      </w:r>
      <w:r w:rsidRPr="00FB2A6F">
        <w:rPr>
          <w:sz w:val="24"/>
          <w:szCs w:val="24"/>
        </w:rPr>
        <w:t xml:space="preserve"> rubriques + 1 à part :</w:t>
      </w:r>
    </w:p>
    <w:p w:rsidR="00856CFB" w:rsidRPr="00FB2A6F" w:rsidRDefault="00856CFB" w:rsidP="001768FE">
      <w:pPr>
        <w:widowControl w:val="0"/>
        <w:autoSpaceDE w:val="0"/>
        <w:autoSpaceDN w:val="0"/>
        <w:spacing w:before="94" w:after="0" w:line="240" w:lineRule="auto"/>
        <w:jc w:val="both"/>
        <w:rPr>
          <w:sz w:val="24"/>
          <w:szCs w:val="24"/>
        </w:rPr>
      </w:pPr>
      <w:r w:rsidRPr="00FB2A6F">
        <w:rPr>
          <w:b/>
          <w:sz w:val="24"/>
          <w:szCs w:val="24"/>
        </w:rPr>
        <w:t>Consigne</w:t>
      </w:r>
      <w:r w:rsidR="00FB2A6F" w:rsidRPr="00FB2A6F">
        <w:rPr>
          <w:b/>
          <w:sz w:val="24"/>
          <w:szCs w:val="24"/>
        </w:rPr>
        <w:t> :</w:t>
      </w:r>
      <w:r w:rsidR="00FB2A6F">
        <w:rPr>
          <w:sz w:val="24"/>
          <w:szCs w:val="24"/>
        </w:rPr>
        <w:t xml:space="preserve"> </w:t>
      </w:r>
      <w:r w:rsidR="00F0277D" w:rsidRPr="00FB2A6F">
        <w:rPr>
          <w:sz w:val="24"/>
          <w:szCs w:val="24"/>
        </w:rPr>
        <w:t>A partir de</w:t>
      </w:r>
      <w:r w:rsidRPr="00FB2A6F">
        <w:rPr>
          <w:sz w:val="24"/>
          <w:szCs w:val="24"/>
        </w:rPr>
        <w:t xml:space="preserve"> la fiche A16_fonctions d’étayage et sur la fiche A25_critères de médiation</w:t>
      </w:r>
      <w:r w:rsidR="00F0277D" w:rsidRPr="00FB2A6F">
        <w:rPr>
          <w:sz w:val="24"/>
          <w:szCs w:val="24"/>
        </w:rPr>
        <w:t>, r</w:t>
      </w:r>
      <w:r w:rsidR="00F0277D" w:rsidRPr="00FB2A6F">
        <w:rPr>
          <w:sz w:val="24"/>
          <w:szCs w:val="24"/>
        </w:rPr>
        <w:t xml:space="preserve">eplacer les critères de médiation et les fonctions d’étayage dans </w:t>
      </w:r>
      <w:r w:rsidR="00F0277D" w:rsidRPr="00FB2A6F">
        <w:rPr>
          <w:sz w:val="24"/>
          <w:szCs w:val="24"/>
        </w:rPr>
        <w:t xml:space="preserve">chacune de </w:t>
      </w:r>
      <w:r w:rsidR="00F0277D" w:rsidRPr="00FB2A6F">
        <w:rPr>
          <w:sz w:val="24"/>
          <w:szCs w:val="24"/>
        </w:rPr>
        <w:t>ces 3 +1 rubriques.</w:t>
      </w:r>
    </w:p>
    <w:p w:rsidR="00AE60AF" w:rsidRPr="00AE60AF" w:rsidRDefault="00AE60AF" w:rsidP="001768FE">
      <w:pPr>
        <w:widowControl w:val="0"/>
        <w:autoSpaceDE w:val="0"/>
        <w:autoSpaceDN w:val="0"/>
        <w:spacing w:before="94" w:after="0" w:line="240" w:lineRule="auto"/>
        <w:jc w:val="both"/>
        <w:rPr>
          <w:sz w:val="28"/>
          <w:szCs w:val="28"/>
        </w:rPr>
      </w:pPr>
      <w:bookmarkStart w:id="0" w:name="_GoBack"/>
      <w:bookmarkEnd w:id="0"/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4962"/>
        <w:gridCol w:w="5285"/>
        <w:gridCol w:w="4895"/>
      </w:tblGrid>
      <w:tr w:rsidR="00856CFB" w:rsidTr="00FB2A6F">
        <w:trPr>
          <w:trHeight w:val="354"/>
        </w:trPr>
        <w:tc>
          <w:tcPr>
            <w:tcW w:w="4962" w:type="dxa"/>
          </w:tcPr>
          <w:p w:rsidR="00856CFB" w:rsidRPr="00FB2A6F" w:rsidRDefault="00856CFB" w:rsidP="00FB2A6F">
            <w:pPr>
              <w:widowControl w:val="0"/>
              <w:autoSpaceDE w:val="0"/>
              <w:autoSpaceDN w:val="0"/>
              <w:spacing w:before="94" w:after="0" w:line="240" w:lineRule="auto"/>
              <w:jc w:val="center"/>
              <w:rPr>
                <w:rFonts w:ascii="Tahoma" w:eastAsia="Tahoma" w:hAnsi="Tahoma" w:cs="Tahoma"/>
                <w:b/>
              </w:rPr>
            </w:pPr>
            <w:r w:rsidRPr="00FB2A6F">
              <w:rPr>
                <w:rFonts w:ascii="Tahoma" w:eastAsia="Tahoma" w:hAnsi="Tahoma" w:cs="Tahoma"/>
                <w:b/>
              </w:rPr>
              <w:t>Restauration Narcissique</w:t>
            </w:r>
          </w:p>
        </w:tc>
        <w:tc>
          <w:tcPr>
            <w:tcW w:w="5285" w:type="dxa"/>
          </w:tcPr>
          <w:p w:rsidR="00856CFB" w:rsidRPr="00FB2A6F" w:rsidRDefault="00856CFB" w:rsidP="00FB2A6F">
            <w:pPr>
              <w:widowControl w:val="0"/>
              <w:autoSpaceDE w:val="0"/>
              <w:autoSpaceDN w:val="0"/>
              <w:spacing w:before="94" w:after="0" w:line="240" w:lineRule="auto"/>
              <w:jc w:val="center"/>
              <w:rPr>
                <w:rFonts w:ascii="Tahoma" w:eastAsia="Tahoma" w:hAnsi="Tahoma" w:cs="Tahoma"/>
                <w:b/>
              </w:rPr>
            </w:pPr>
            <w:r w:rsidRPr="00FB2A6F">
              <w:rPr>
                <w:rFonts w:ascii="Tahoma" w:eastAsia="Tahoma" w:hAnsi="Tahoma" w:cs="Tahoma"/>
                <w:b/>
              </w:rPr>
              <w:t>Pose de repères et de limites</w:t>
            </w:r>
          </w:p>
        </w:tc>
        <w:tc>
          <w:tcPr>
            <w:tcW w:w="4895" w:type="dxa"/>
          </w:tcPr>
          <w:p w:rsidR="00856CFB" w:rsidRPr="00FB2A6F" w:rsidRDefault="00856CFB" w:rsidP="00FB2A6F">
            <w:pPr>
              <w:widowControl w:val="0"/>
              <w:autoSpaceDE w:val="0"/>
              <w:autoSpaceDN w:val="0"/>
              <w:spacing w:before="94" w:after="0" w:line="240" w:lineRule="auto"/>
              <w:jc w:val="center"/>
              <w:rPr>
                <w:rFonts w:ascii="Tahoma" w:eastAsia="Tahoma" w:hAnsi="Tahoma" w:cs="Tahoma"/>
                <w:b/>
              </w:rPr>
            </w:pPr>
            <w:proofErr w:type="spellStart"/>
            <w:r w:rsidRPr="00FB2A6F">
              <w:rPr>
                <w:rFonts w:ascii="Tahoma" w:eastAsia="Tahoma" w:hAnsi="Tahoma" w:cs="Tahoma"/>
                <w:b/>
              </w:rPr>
              <w:t>Co-gestion</w:t>
            </w:r>
            <w:proofErr w:type="spellEnd"/>
            <w:r w:rsidRPr="00FB2A6F">
              <w:rPr>
                <w:rFonts w:ascii="Tahoma" w:eastAsia="Tahoma" w:hAnsi="Tahoma" w:cs="Tahoma"/>
                <w:b/>
              </w:rPr>
              <w:t xml:space="preserve"> de la tâche</w:t>
            </w:r>
          </w:p>
        </w:tc>
      </w:tr>
      <w:tr w:rsidR="00856CFB" w:rsidTr="00FB2A6F">
        <w:trPr>
          <w:trHeight w:val="5541"/>
        </w:trPr>
        <w:tc>
          <w:tcPr>
            <w:tcW w:w="4962" w:type="dxa"/>
          </w:tcPr>
          <w:p w:rsidR="00856CFB" w:rsidRDefault="00856CFB" w:rsidP="00F91EC9">
            <w:pPr>
              <w:widowControl w:val="0"/>
              <w:autoSpaceDE w:val="0"/>
              <w:autoSpaceDN w:val="0"/>
              <w:spacing w:before="94" w:after="0" w:line="240" w:lineRule="auto"/>
              <w:jc w:val="both"/>
              <w:rPr>
                <w:rFonts w:ascii="Tahoma" w:eastAsia="Tahoma" w:hAnsi="Tahoma" w:cs="Tahoma"/>
              </w:rPr>
            </w:pPr>
          </w:p>
          <w:p w:rsidR="00856CFB" w:rsidRDefault="00856CFB" w:rsidP="00F91EC9">
            <w:pPr>
              <w:widowControl w:val="0"/>
              <w:autoSpaceDE w:val="0"/>
              <w:autoSpaceDN w:val="0"/>
              <w:spacing w:before="94" w:after="0" w:line="240" w:lineRule="auto"/>
              <w:jc w:val="both"/>
              <w:rPr>
                <w:rFonts w:ascii="Tahoma" w:eastAsia="Tahoma" w:hAnsi="Tahoma" w:cs="Tahoma"/>
              </w:rPr>
            </w:pPr>
          </w:p>
          <w:p w:rsidR="00856CFB" w:rsidRDefault="00856CFB" w:rsidP="00F91EC9">
            <w:pPr>
              <w:widowControl w:val="0"/>
              <w:autoSpaceDE w:val="0"/>
              <w:autoSpaceDN w:val="0"/>
              <w:spacing w:before="94" w:after="0" w:line="240" w:lineRule="auto"/>
              <w:jc w:val="both"/>
              <w:rPr>
                <w:rFonts w:ascii="Tahoma" w:eastAsia="Tahoma" w:hAnsi="Tahoma" w:cs="Tahoma"/>
              </w:rPr>
            </w:pPr>
          </w:p>
          <w:p w:rsidR="00856CFB" w:rsidRDefault="00856CFB" w:rsidP="00F91EC9">
            <w:pPr>
              <w:widowControl w:val="0"/>
              <w:autoSpaceDE w:val="0"/>
              <w:autoSpaceDN w:val="0"/>
              <w:spacing w:before="94" w:after="0" w:line="240" w:lineRule="auto"/>
              <w:jc w:val="both"/>
              <w:rPr>
                <w:rFonts w:ascii="Tahoma" w:eastAsia="Tahoma" w:hAnsi="Tahoma" w:cs="Tahoma"/>
              </w:rPr>
            </w:pPr>
          </w:p>
          <w:p w:rsidR="00856CFB" w:rsidRDefault="00856CFB" w:rsidP="00F91EC9">
            <w:pPr>
              <w:widowControl w:val="0"/>
              <w:autoSpaceDE w:val="0"/>
              <w:autoSpaceDN w:val="0"/>
              <w:spacing w:before="94" w:after="0" w:line="240" w:lineRule="auto"/>
              <w:jc w:val="both"/>
              <w:rPr>
                <w:rFonts w:ascii="Tahoma" w:eastAsia="Tahoma" w:hAnsi="Tahoma" w:cs="Tahoma"/>
              </w:rPr>
            </w:pPr>
          </w:p>
          <w:p w:rsidR="00856CFB" w:rsidRDefault="00856CFB" w:rsidP="00F91EC9">
            <w:pPr>
              <w:widowControl w:val="0"/>
              <w:autoSpaceDE w:val="0"/>
              <w:autoSpaceDN w:val="0"/>
              <w:spacing w:before="94" w:after="0" w:line="240" w:lineRule="auto"/>
              <w:jc w:val="both"/>
              <w:rPr>
                <w:rFonts w:ascii="Tahoma" w:eastAsia="Tahoma" w:hAnsi="Tahoma" w:cs="Tahoma"/>
              </w:rPr>
            </w:pPr>
          </w:p>
          <w:p w:rsidR="00856CFB" w:rsidRDefault="00856CFB" w:rsidP="00F91EC9">
            <w:pPr>
              <w:widowControl w:val="0"/>
              <w:autoSpaceDE w:val="0"/>
              <w:autoSpaceDN w:val="0"/>
              <w:spacing w:before="94" w:after="0" w:line="240" w:lineRule="auto"/>
              <w:jc w:val="both"/>
              <w:rPr>
                <w:rFonts w:ascii="Tahoma" w:eastAsia="Tahoma" w:hAnsi="Tahoma" w:cs="Tahoma"/>
              </w:rPr>
            </w:pPr>
          </w:p>
          <w:p w:rsidR="00856CFB" w:rsidRDefault="00856CFB" w:rsidP="00F91EC9">
            <w:pPr>
              <w:widowControl w:val="0"/>
              <w:autoSpaceDE w:val="0"/>
              <w:autoSpaceDN w:val="0"/>
              <w:spacing w:before="94" w:after="0" w:line="240" w:lineRule="auto"/>
              <w:jc w:val="both"/>
              <w:rPr>
                <w:rFonts w:ascii="Tahoma" w:eastAsia="Tahoma" w:hAnsi="Tahoma" w:cs="Tahoma"/>
              </w:rPr>
            </w:pPr>
          </w:p>
          <w:p w:rsidR="00856CFB" w:rsidRDefault="00856CFB" w:rsidP="00F91EC9">
            <w:pPr>
              <w:widowControl w:val="0"/>
              <w:autoSpaceDE w:val="0"/>
              <w:autoSpaceDN w:val="0"/>
              <w:spacing w:before="94" w:after="0" w:line="240" w:lineRule="auto"/>
              <w:jc w:val="both"/>
              <w:rPr>
                <w:rFonts w:ascii="Tahoma" w:eastAsia="Tahoma" w:hAnsi="Tahoma" w:cs="Tahoma"/>
              </w:rPr>
            </w:pPr>
          </w:p>
          <w:p w:rsidR="00856CFB" w:rsidRDefault="00856CFB" w:rsidP="00F91EC9">
            <w:pPr>
              <w:widowControl w:val="0"/>
              <w:autoSpaceDE w:val="0"/>
              <w:autoSpaceDN w:val="0"/>
              <w:spacing w:before="94" w:after="0" w:line="240" w:lineRule="auto"/>
              <w:jc w:val="both"/>
              <w:rPr>
                <w:rFonts w:ascii="Tahoma" w:eastAsia="Tahoma" w:hAnsi="Tahoma" w:cs="Tahoma"/>
              </w:rPr>
            </w:pPr>
          </w:p>
          <w:p w:rsidR="00856CFB" w:rsidRDefault="00856CFB" w:rsidP="00F91EC9">
            <w:pPr>
              <w:widowControl w:val="0"/>
              <w:autoSpaceDE w:val="0"/>
              <w:autoSpaceDN w:val="0"/>
              <w:spacing w:before="94" w:after="0" w:line="240" w:lineRule="auto"/>
              <w:jc w:val="both"/>
              <w:rPr>
                <w:rFonts w:ascii="Tahoma" w:eastAsia="Tahoma" w:hAnsi="Tahoma" w:cs="Tahoma"/>
              </w:rPr>
            </w:pPr>
          </w:p>
          <w:p w:rsidR="00856CFB" w:rsidRDefault="00856CFB" w:rsidP="00F91EC9">
            <w:pPr>
              <w:widowControl w:val="0"/>
              <w:autoSpaceDE w:val="0"/>
              <w:autoSpaceDN w:val="0"/>
              <w:spacing w:before="94" w:after="0" w:line="240" w:lineRule="auto"/>
              <w:jc w:val="both"/>
              <w:rPr>
                <w:rFonts w:ascii="Tahoma" w:eastAsia="Tahoma" w:hAnsi="Tahoma" w:cs="Tahoma"/>
              </w:rPr>
            </w:pPr>
          </w:p>
          <w:p w:rsidR="00856CFB" w:rsidRDefault="00856CFB" w:rsidP="00F91EC9">
            <w:pPr>
              <w:widowControl w:val="0"/>
              <w:autoSpaceDE w:val="0"/>
              <w:autoSpaceDN w:val="0"/>
              <w:spacing w:before="94" w:after="0" w:line="240" w:lineRule="auto"/>
              <w:jc w:val="both"/>
              <w:rPr>
                <w:rFonts w:ascii="Tahoma" w:eastAsia="Tahoma" w:hAnsi="Tahoma" w:cs="Tahoma"/>
              </w:rPr>
            </w:pPr>
          </w:p>
          <w:p w:rsidR="00856CFB" w:rsidRDefault="00856CFB" w:rsidP="00F91EC9">
            <w:pPr>
              <w:widowControl w:val="0"/>
              <w:autoSpaceDE w:val="0"/>
              <w:autoSpaceDN w:val="0"/>
              <w:spacing w:before="94" w:after="0" w:line="240" w:lineRule="auto"/>
              <w:jc w:val="both"/>
              <w:rPr>
                <w:rFonts w:ascii="Tahoma" w:eastAsia="Tahoma" w:hAnsi="Tahoma" w:cs="Tahoma"/>
              </w:rPr>
            </w:pPr>
          </w:p>
          <w:p w:rsidR="00856CFB" w:rsidRDefault="00856CFB" w:rsidP="00F91EC9">
            <w:pPr>
              <w:widowControl w:val="0"/>
              <w:autoSpaceDE w:val="0"/>
              <w:autoSpaceDN w:val="0"/>
              <w:spacing w:before="94" w:after="0" w:line="240" w:lineRule="auto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5285" w:type="dxa"/>
          </w:tcPr>
          <w:p w:rsidR="00856CFB" w:rsidRDefault="00856CFB" w:rsidP="00F91EC9">
            <w:pPr>
              <w:widowControl w:val="0"/>
              <w:autoSpaceDE w:val="0"/>
              <w:autoSpaceDN w:val="0"/>
              <w:spacing w:before="94" w:after="0" w:line="240" w:lineRule="auto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4895" w:type="dxa"/>
          </w:tcPr>
          <w:p w:rsidR="00856CFB" w:rsidRDefault="00856CFB" w:rsidP="00F91EC9">
            <w:pPr>
              <w:widowControl w:val="0"/>
              <w:autoSpaceDE w:val="0"/>
              <w:autoSpaceDN w:val="0"/>
              <w:spacing w:before="94" w:after="0" w:line="240" w:lineRule="auto"/>
              <w:jc w:val="both"/>
              <w:rPr>
                <w:rFonts w:ascii="Tahoma" w:eastAsia="Tahoma" w:hAnsi="Tahoma" w:cs="Tahoma"/>
              </w:rPr>
            </w:pPr>
          </w:p>
        </w:tc>
      </w:tr>
    </w:tbl>
    <w:p w:rsidR="00F91EC9" w:rsidRPr="00FB2A6F" w:rsidRDefault="00F91EC9" w:rsidP="00FB2A6F">
      <w:pPr>
        <w:widowControl w:val="0"/>
        <w:autoSpaceDE w:val="0"/>
        <w:autoSpaceDN w:val="0"/>
        <w:spacing w:before="94" w:after="0" w:line="240" w:lineRule="auto"/>
        <w:jc w:val="both"/>
        <w:rPr>
          <w:rFonts w:ascii="Tahoma" w:eastAsia="Tahoma" w:hAnsi="Tahoma" w:cs="Tahoma"/>
          <w:sz w:val="16"/>
          <w:szCs w:val="16"/>
        </w:rPr>
      </w:pPr>
    </w:p>
    <w:p w:rsidR="00F91EC9" w:rsidRPr="00F91EC9" w:rsidRDefault="00856CFB" w:rsidP="00F21856">
      <w:pPr>
        <w:widowControl w:val="0"/>
        <w:autoSpaceDE w:val="0"/>
        <w:autoSpaceDN w:val="0"/>
        <w:spacing w:before="94" w:after="0" w:line="24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6ECE8" wp14:editId="4FDB69EE">
                <wp:simplePos x="0" y="0"/>
                <wp:positionH relativeFrom="column">
                  <wp:posOffset>0</wp:posOffset>
                </wp:positionH>
                <wp:positionV relativeFrom="paragraph">
                  <wp:posOffset>-2540</wp:posOffset>
                </wp:positionV>
                <wp:extent cx="9601200" cy="714375"/>
                <wp:effectExtent l="0" t="0" r="19050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CFB" w:rsidRPr="00FB2A6F" w:rsidRDefault="00856CFB" w:rsidP="00FB2A6F">
                            <w:pPr>
                              <w:widowControl w:val="0"/>
                              <w:autoSpaceDE w:val="0"/>
                              <w:autoSpaceDN w:val="0"/>
                              <w:spacing w:before="94" w:after="0" w:line="240" w:lineRule="auto"/>
                              <w:rPr>
                                <w:rFonts w:ascii="Tahoma" w:eastAsia="Tahoma" w:hAnsi="Tahoma" w:cs="Tahoma"/>
                                <w:b/>
                              </w:rPr>
                            </w:pPr>
                            <w:r w:rsidRPr="00FB2A6F">
                              <w:rPr>
                                <w:rFonts w:ascii="Tahoma" w:eastAsia="Tahoma" w:hAnsi="Tahoma" w:cs="Tahoma"/>
                                <w:b/>
                              </w:rPr>
                              <w:t xml:space="preserve">Acte de partage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0;margin-top:-.2pt;width:756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" fillcolor="white [3201]" strokeweight=".5pt">
                <v:textbox>
                  <w:txbxContent>
                    <w:p w:rsidR="00856CFB" w:rsidRPr="00FB2A6F" w:rsidRDefault="00856CFB" w:rsidP="00FB2A6F">
                      <w:pPr>
                        <w:widowControl w:val="0"/>
                        <w:autoSpaceDE w:val="0"/>
                        <w:autoSpaceDN w:val="0"/>
                        <w:spacing w:before="94" w:after="0" w:line="240" w:lineRule="auto"/>
                        <w:rPr>
                          <w:rFonts w:ascii="Tahoma" w:eastAsia="Tahoma" w:hAnsi="Tahoma" w:cs="Tahoma"/>
                          <w:b/>
                        </w:rPr>
                      </w:pPr>
                      <w:r w:rsidRPr="00FB2A6F">
                        <w:rPr>
                          <w:rFonts w:ascii="Tahoma" w:eastAsia="Tahoma" w:hAnsi="Tahoma" w:cs="Tahoma"/>
                          <w:b/>
                        </w:rPr>
                        <w:t xml:space="preserve">Acte de partage </w:t>
                      </w:r>
                    </w:p>
                  </w:txbxContent>
                </v:textbox>
              </v:shape>
            </w:pict>
          </mc:Fallback>
        </mc:AlternateContent>
      </w:r>
    </w:p>
    <w:p w:rsidR="00F91EC9" w:rsidRPr="00F91EC9" w:rsidRDefault="00F91EC9" w:rsidP="00F91EC9">
      <w:pPr>
        <w:widowControl w:val="0"/>
        <w:autoSpaceDE w:val="0"/>
        <w:autoSpaceDN w:val="0"/>
        <w:spacing w:before="94" w:after="0" w:line="240" w:lineRule="auto"/>
        <w:ind w:left="567"/>
        <w:jc w:val="both"/>
        <w:rPr>
          <w:rFonts w:ascii="Tahoma" w:eastAsia="Tahoma" w:hAnsi="Tahoma" w:cs="Tahoma"/>
        </w:rPr>
      </w:pPr>
    </w:p>
    <w:p w:rsidR="004B0178" w:rsidRPr="004B0178" w:rsidRDefault="004B0178" w:rsidP="004B0178">
      <w:pPr>
        <w:rPr>
          <w:rFonts w:eastAsia="Times New Roman"/>
          <w:lang w:eastAsia="fr-FR"/>
        </w:rPr>
      </w:pPr>
    </w:p>
    <w:p w:rsidR="004B0178" w:rsidRPr="004B0178" w:rsidRDefault="004B0178" w:rsidP="004B0178">
      <w:pPr>
        <w:rPr>
          <w:rFonts w:eastAsia="Times New Roman"/>
          <w:lang w:eastAsia="fr-FR"/>
        </w:rPr>
      </w:pPr>
    </w:p>
    <w:p w:rsidR="00475B33" w:rsidRDefault="00475B33" w:rsidP="00475B33">
      <w:pPr>
        <w:spacing w:after="0" w:line="240" w:lineRule="auto"/>
      </w:pPr>
    </w:p>
    <w:p w:rsidR="004B0178" w:rsidRDefault="004B0178" w:rsidP="00475B33">
      <w:pPr>
        <w:spacing w:after="0" w:line="240" w:lineRule="auto"/>
      </w:pPr>
    </w:p>
    <w:p w:rsidR="00475B33" w:rsidRDefault="00475B33" w:rsidP="00475B33">
      <w:pPr>
        <w:spacing w:after="0" w:line="240" w:lineRule="auto"/>
      </w:pPr>
    </w:p>
    <w:p w:rsidR="00475B33" w:rsidRDefault="00475B33" w:rsidP="00475B33">
      <w:pPr>
        <w:spacing w:after="0" w:line="240" w:lineRule="auto"/>
      </w:pPr>
    </w:p>
    <w:p w:rsidR="00475B33" w:rsidRDefault="00475B33" w:rsidP="00475B33">
      <w:pPr>
        <w:spacing w:after="0" w:line="240" w:lineRule="auto"/>
      </w:pPr>
    </w:p>
    <w:p w:rsidR="004B0178" w:rsidRPr="004B0178" w:rsidRDefault="004B0178" w:rsidP="004B0178">
      <w:pPr>
        <w:rPr>
          <w:rFonts w:eastAsia="Times New Roman"/>
          <w:lang w:eastAsia="fr-FR"/>
        </w:rPr>
      </w:pPr>
    </w:p>
    <w:p w:rsidR="00475B33" w:rsidRDefault="00475B33" w:rsidP="00475B33">
      <w:pPr>
        <w:spacing w:after="0" w:line="240" w:lineRule="auto"/>
      </w:pPr>
    </w:p>
    <w:sectPr w:rsidR="00475B33" w:rsidSect="00856CFB">
      <w:headerReference w:type="default" r:id="rId9"/>
      <w:footerReference w:type="default" r:id="rId10"/>
      <w:type w:val="continuous"/>
      <w:pgSz w:w="16838" w:h="11906" w:orient="landscape"/>
      <w:pgMar w:top="720" w:right="720" w:bottom="720" w:left="720" w:header="708" w:footer="1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566" w:rsidRDefault="00DE5566">
      <w:r>
        <w:separator/>
      </w:r>
    </w:p>
  </w:endnote>
  <w:endnote w:type="continuationSeparator" w:id="0">
    <w:p w:rsidR="00DE5566" w:rsidRDefault="00DE5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513" w:rsidRDefault="00DF7B78" w:rsidP="0047651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C3EA706" wp14:editId="0A9A7C7B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F7B78" w:rsidRPr="00DF7B78" w:rsidRDefault="00DF7B78" w:rsidP="00DF7B78">
                          <w:pPr>
                            <w:rPr>
                              <w:rFonts w:asciiTheme="minorHAnsi" w:eastAsiaTheme="minorHAnsi" w:hAnsiTheme="minorHAnsi" w:cstheme="minorBidi"/>
                              <w:b/>
                              <w:sz w:val="18"/>
                              <w:szCs w:val="18"/>
                            </w:rPr>
                          </w:pPr>
                          <w:r w:rsidRPr="00DF7B78"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 xml:space="preserve">© </w:t>
                          </w:r>
                          <w:proofErr w:type="spellStart"/>
                          <w:r w:rsidRPr="00DF7B78"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>MCath</w:t>
                          </w:r>
                          <w:proofErr w:type="spellEnd"/>
                          <w:r w:rsidRPr="00DF7B78"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 xml:space="preserve"> PADIOLLEAU – FPA CT</w:t>
                          </w:r>
                          <w:r w:rsidR="00AD23CE"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>11</w:t>
                          </w:r>
                          <w:r w:rsidR="000455B3"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> /</w:t>
                          </w:r>
                          <w:r w:rsidR="00FB5991" w:rsidRPr="00FB5991">
                            <w:t xml:space="preserve"> </w:t>
                          </w:r>
                          <w:r w:rsidR="00AD23CE">
                            <w:t>Remédier aux difficultés individuelles d’apprentissage</w:t>
                          </w:r>
                          <w:r w:rsidRPr="00DF7B78"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 xml:space="preserve">– </w:t>
                          </w:r>
                          <w:r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 xml:space="preserve">  </w:t>
                          </w:r>
                          <w:r w:rsidR="000455B3"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>MAI</w:t>
                          </w:r>
                          <w:r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F7B78"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>202</w:t>
                          </w:r>
                          <w:r w:rsidR="000455B3"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>2</w:t>
                          </w:r>
                        </w:p>
                        <w:p w:rsidR="00DF7B78" w:rsidRDefault="00DF7B7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9" o:spid="_x0000_s1031" style="position:absolute;margin-left:0;margin-top:0;width:467.65pt;height:58.3pt;z-index:251662336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" filled="f" stroked="f">
              <v:textbox inset=",0">
                <w:txbxContent>
                  <w:p w:rsidR="00DF7B78" w:rsidRPr="00DF7B78" w:rsidRDefault="00DF7B78" w:rsidP="00DF7B78">
                    <w:pPr>
                      <w:rPr>
                        <w:rFonts w:asciiTheme="minorHAnsi" w:eastAsiaTheme="minorHAnsi" w:hAnsiTheme="minorHAnsi" w:cstheme="minorBidi"/>
                        <w:b/>
                        <w:sz w:val="18"/>
                        <w:szCs w:val="18"/>
                      </w:rPr>
                    </w:pPr>
                    <w:r w:rsidRPr="00DF7B78"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 xml:space="preserve">© </w:t>
                    </w:r>
                    <w:proofErr w:type="spellStart"/>
                    <w:r w:rsidRPr="00DF7B78"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>MCath</w:t>
                    </w:r>
                    <w:proofErr w:type="spellEnd"/>
                    <w:r w:rsidRPr="00DF7B78"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 xml:space="preserve"> PADIOLLEAU – FPA CT</w:t>
                    </w:r>
                    <w:r w:rsidR="00AD23CE"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>11</w:t>
                    </w:r>
                    <w:r w:rsidR="000455B3"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> /</w:t>
                    </w:r>
                    <w:r w:rsidR="00FB5991" w:rsidRPr="00FB5991">
                      <w:t xml:space="preserve"> </w:t>
                    </w:r>
                    <w:r w:rsidR="00AD23CE">
                      <w:t>Remédier aux difficultés individuelles d’apprentissage</w:t>
                    </w:r>
                    <w:r w:rsidRPr="00DF7B78"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 xml:space="preserve">– </w:t>
                    </w:r>
                    <w:r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 xml:space="preserve">  </w:t>
                    </w:r>
                    <w:r w:rsidR="000455B3"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>MAI</w:t>
                    </w:r>
                    <w:r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 xml:space="preserve"> </w:t>
                    </w:r>
                    <w:r w:rsidRPr="00DF7B78"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>202</w:t>
                    </w:r>
                    <w:r w:rsidR="000455B3"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>2</w:t>
                    </w:r>
                  </w:p>
                  <w:p w:rsidR="00DF7B78" w:rsidRDefault="00DF7B78">
                    <w:pPr>
                      <w:jc w:val="right"/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3A6325A" wp14:editId="79E6A552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838200"/>
              <wp:effectExtent l="9525" t="9525" r="9525" b="9525"/>
              <wp:wrapNone/>
              <wp:docPr id="460" name="Groupe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id="Groupe 460" o:spid="_x0000_s1026" style="position:absolute;margin-left:0;margin-top:0;width:6pt;height:66pt;z-index:251661312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Dp3vgIAAP4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566" w:rsidRDefault="00DE5566">
      <w:r>
        <w:separator/>
      </w:r>
    </w:p>
  </w:footnote>
  <w:footnote w:type="continuationSeparator" w:id="0">
    <w:p w:rsidR="00DE5566" w:rsidRDefault="00DE55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51DC" w:rsidRDefault="00F351DC">
    <w:pPr>
      <w:pStyle w:val="En-tte"/>
    </w:pPr>
  </w:p>
  <w:p w:rsidR="00DF7B78" w:rsidRDefault="00DF7B78">
    <w:pPr>
      <w:pStyle w:val="En-tt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DD5DA3A" wp14:editId="1021D03E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71080" cy="530225"/>
              <wp:effectExtent l="0" t="0" r="15240" b="22225"/>
              <wp:wrapNone/>
              <wp:docPr id="225" name="Groupe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71080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419" y="360"/>
                          <a:ext cx="9346" cy="78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7B78" w:rsidRDefault="009C7339" w:rsidP="00F351DC">
                            <w:pPr>
                              <w:pStyle w:val="En-tte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Fiche </w:t>
                            </w:r>
                            <w:r w:rsidR="00856CFB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7</w:t>
                            </w:r>
                            <w:r w:rsidR="00FB2EDA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="00856CFB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 w:rsidR="00856CFB" w:rsidRPr="00856CFB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Critères de Médiation/Fonctions d’étayage selon </w:t>
                            </w:r>
                            <w:proofErr w:type="spellStart"/>
                            <w:r w:rsidR="00856CFB" w:rsidRPr="00856CFB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Moal</w:t>
                            </w:r>
                            <w:proofErr w:type="spellEnd"/>
                            <w:r w:rsidR="00856CFB" w:rsidRPr="00856CFB">
                              <w:rPr>
                                <w:rFonts w:ascii="Tahoma" w:eastAsia="Tahoma" w:hAnsi="Tahoma" w:cs="Tahoma"/>
                                <w:b/>
                                <w:color w:val="FF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nnée"/>
                              <w:id w:val="160090213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F7B78" w:rsidRDefault="001467DD" w:rsidP="001708BA">
                                <w:pPr>
                                  <w:pStyle w:val="En-tte"/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FPA </w:t>
                                </w:r>
                                <w:r w:rsidR="001708BA" w:rsidRPr="001708B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202</w:t>
                                </w:r>
                                <w:r w:rsidR="000455B3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e 196" o:spid="_x0000_s1027" style="position:absolute;margin-left:0;margin-top:0;width:580.4pt;height:41.75pt;z-index:251659264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" o:allowincell="f">
              <v:rect id="Rectangle 197" o:spid="_x0000_s1028" style="position:absolute;left:419;top:360;width:9346;height:7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nxr8MA&#10;AADcAAAADwAAAGRycy9kb3ducmV2LnhtbESPQYvCMBSE78L+h/AWvGm6PchajSIuFmEPi9qDx0fz&#10;bIrNS2lirf/eLAgeh5n5hlmuB9uInjpfO1bwNU1AEJdO11wpKE67yTcIH5A1No5JwYM8rFcfoyVm&#10;2t35QP0xVCJC2GeowITQZlL60pBFP3UtcfQurrMYouwqqTu8R7htZJokM2mx5rhgsKWtofJ6vFkF&#10;cv97Nkm1y/N5k0v7c/0rbo9eqfHnsFmACDSEd/jV3msFaTqD/zPxCM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nxr8MAAADcAAAADwAAAAAAAAAAAAAAAACYAgAAZHJzL2Rv&#10;d25yZXYueG1sUEsFBgAAAAAEAAQA9QAAAIgDAAAAAA==&#10;" fillcolor="#31849b [2408]" stroked="f" strokecolor="white" strokeweight="1.5pt">
                <v:textbox>
                  <w:txbxContent>
                    <w:p w:rsidR="00DF7B78" w:rsidRDefault="009C7339" w:rsidP="00F351DC">
                      <w:pPr>
                        <w:pStyle w:val="En-tte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Fiche </w:t>
                      </w:r>
                      <w:r w:rsidR="00856CFB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7</w:t>
                      </w:r>
                      <w:r w:rsidR="00FB2EDA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         </w:t>
                      </w:r>
                      <w:r w:rsidR="00856CFB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           </w:t>
                      </w:r>
                      <w:r w:rsidR="00856CFB" w:rsidRPr="00856CFB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Critères de Médiation/Fonctions d’étayage selon </w:t>
                      </w:r>
                      <w:proofErr w:type="spellStart"/>
                      <w:r w:rsidR="00856CFB" w:rsidRPr="00856CFB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Moal</w:t>
                      </w:r>
                      <w:proofErr w:type="spellEnd"/>
                      <w:r w:rsidR="00856CFB" w:rsidRPr="00856CFB">
                        <w:rPr>
                          <w:rFonts w:ascii="Tahoma" w:eastAsia="Tahoma" w:hAnsi="Tahoma" w:cs="Tahoma"/>
                          <w:b/>
                          <w:color w:val="FF0000"/>
                        </w:rPr>
                        <w:t xml:space="preserve">  </w:t>
                      </w:r>
                    </w:p>
                  </w:txbxContent>
                </v:textbox>
              </v:rect>
              <v:rect id="Rectangle 198" o:spid="_x0000_s1029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Q/jsIA&#10;AADcAAAADwAAAGRycy9kb3ducmV2LnhtbESP3YrCMBCF7xd8hzCCN4um2wtXq1FEWBF0BX8eYGjG&#10;tthMShPb+vZGELw8nJ+PM192phQN1a6wrOBnFIEgTq0uOFNwOf8NJyCcR9ZYWiYFD3KwXPS+5pho&#10;2/KRmpPPRBhhl6CC3PsqkdKlORl0I1sRB+9qa4M+yDqTusY2jJtSxlE0lgYLDoQcK1rnlN5OdxO4&#10;h0vrd1O3ejQ7bs33f7y3k41Sg363moHw1PlP+N3eagVx/AuvM+EI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9D+OwgAAANwAAAAPAAAAAAAAAAAAAAAAAJgCAABkcnMvZG93&#10;bnJldi54bWxQSwUGAAAAAAQABAD1AAAAhwMAAAAA&#10;" fillcolor="black [3213]" stroked="f" strokecolor="white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2"/>
                          <w:szCs w:val="32"/>
                        </w:rPr>
                        <w:alias w:val="Année"/>
                        <w:id w:val="1600902136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DF7B78" w:rsidRDefault="001467DD" w:rsidP="001708BA">
                          <w:pPr>
                            <w:pStyle w:val="En-tte"/>
                            <w:jc w:val="right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 xml:space="preserve">FPA </w:t>
                          </w:r>
                          <w:r w:rsidR="001708BA" w:rsidRPr="001708BA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202</w:t>
                          </w:r>
                          <w:r w:rsidR="000455B3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2</w:t>
                          </w:r>
                        </w:p>
                      </w:sdtContent>
                    </w:sdt>
                  </w:txbxContent>
                </v:textbox>
              </v:rect>
              <v:rect id="Rectangle 199" o:spid="_x0000_s1030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CecEA&#10;AADcAAAADwAAAGRycy9kb3ducmV2LnhtbERPTYvCMBC9L/gfwgheFk2tu6LVKCII4mFhVcTj0Ixt&#10;sZmUJGr99+YgeHy87/myNbW4k/OVZQXDQQKCOLe64kLB8bDpT0D4gKyxtkwKnuRhueh8zTHT9sH/&#10;dN+HQsQQ9hkqKENoMil9XpJBP7ANceQu1hkMEbpCaoePGG5qmSbJWBqsODaU2NC6pPy6vxkFu5/f&#10;5BxOQ3uYXEfTP1d/n8a7m1K9bruagQjUho/47d5qBWka18Yz8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lQnnBAAAA3AAAAA8AAAAAAAAAAAAAAAAAmAIAAGRycy9kb3du&#10;cmV2LnhtbFBLBQYAAAAABAAEAPUAAACGAwAAAAA=&#10;" filled="f" strokeweight="1pt"/>
              <w10:wrap anchorx="page" anchory="margin"/>
            </v:group>
          </w:pict>
        </mc:Fallback>
      </mc:AlternateContent>
    </w:r>
  </w:p>
  <w:p w:rsidR="00476513" w:rsidRDefault="0047651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3" type="#_x0000_t75" style="width:9pt;height:9pt" o:bullet="t">
        <v:imagedata r:id="rId1" o:title="BD14868_"/>
      </v:shape>
    </w:pict>
  </w:numPicBullet>
  <w:abstractNum w:abstractNumId="0">
    <w:nsid w:val="0FCE0A07"/>
    <w:multiLevelType w:val="hybridMultilevel"/>
    <w:tmpl w:val="45BED686"/>
    <w:lvl w:ilvl="0" w:tplc="D898ECF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5797A"/>
    <w:multiLevelType w:val="hybridMultilevel"/>
    <w:tmpl w:val="11983EA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5E0987"/>
    <w:multiLevelType w:val="hybridMultilevel"/>
    <w:tmpl w:val="7E0AD55E"/>
    <w:lvl w:ilvl="0" w:tplc="D898ECF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9E3965"/>
    <w:multiLevelType w:val="hybridMultilevel"/>
    <w:tmpl w:val="2BC6B948"/>
    <w:lvl w:ilvl="0" w:tplc="FD3C839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62D"/>
    <w:rsid w:val="000303CB"/>
    <w:rsid w:val="000455B3"/>
    <w:rsid w:val="00111B68"/>
    <w:rsid w:val="001467DD"/>
    <w:rsid w:val="0015452C"/>
    <w:rsid w:val="001708BA"/>
    <w:rsid w:val="001768FE"/>
    <w:rsid w:val="001D1334"/>
    <w:rsid w:val="001D4388"/>
    <w:rsid w:val="00204EE4"/>
    <w:rsid w:val="00260A24"/>
    <w:rsid w:val="00274C3F"/>
    <w:rsid w:val="00297C44"/>
    <w:rsid w:val="002B3879"/>
    <w:rsid w:val="002E0BD1"/>
    <w:rsid w:val="003750F8"/>
    <w:rsid w:val="00383CDC"/>
    <w:rsid w:val="00391FC0"/>
    <w:rsid w:val="00400E62"/>
    <w:rsid w:val="00414496"/>
    <w:rsid w:val="00465336"/>
    <w:rsid w:val="00475B33"/>
    <w:rsid w:val="00476513"/>
    <w:rsid w:val="004B0178"/>
    <w:rsid w:val="004E36A5"/>
    <w:rsid w:val="00506797"/>
    <w:rsid w:val="005F5A52"/>
    <w:rsid w:val="00646509"/>
    <w:rsid w:val="00651B23"/>
    <w:rsid w:val="00676522"/>
    <w:rsid w:val="0072163D"/>
    <w:rsid w:val="00745139"/>
    <w:rsid w:val="00745200"/>
    <w:rsid w:val="007C5845"/>
    <w:rsid w:val="00845AD7"/>
    <w:rsid w:val="00856CFB"/>
    <w:rsid w:val="0091262D"/>
    <w:rsid w:val="00965A56"/>
    <w:rsid w:val="00985BF6"/>
    <w:rsid w:val="009C7339"/>
    <w:rsid w:val="00A52A73"/>
    <w:rsid w:val="00AD23CE"/>
    <w:rsid w:val="00AE60AF"/>
    <w:rsid w:val="00B73DAB"/>
    <w:rsid w:val="00B867D1"/>
    <w:rsid w:val="00BE22F1"/>
    <w:rsid w:val="00C107E8"/>
    <w:rsid w:val="00C2677B"/>
    <w:rsid w:val="00C900E0"/>
    <w:rsid w:val="00C92339"/>
    <w:rsid w:val="00CB406F"/>
    <w:rsid w:val="00CC72B5"/>
    <w:rsid w:val="00D244CC"/>
    <w:rsid w:val="00D603F8"/>
    <w:rsid w:val="00DE5566"/>
    <w:rsid w:val="00DF7B78"/>
    <w:rsid w:val="00E61554"/>
    <w:rsid w:val="00EB6804"/>
    <w:rsid w:val="00EC0F8F"/>
    <w:rsid w:val="00F0277D"/>
    <w:rsid w:val="00F21856"/>
    <w:rsid w:val="00F351DC"/>
    <w:rsid w:val="00F91EC9"/>
    <w:rsid w:val="00FB2A6F"/>
    <w:rsid w:val="00FB2EDA"/>
    <w:rsid w:val="00FB5991"/>
    <w:rsid w:val="00FD428E"/>
    <w:rsid w:val="00FF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406F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B4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406F"/>
    <w:rPr>
      <w:rFonts w:ascii="Calibri" w:eastAsia="Calibri" w:hAnsi="Calibri"/>
      <w:sz w:val="22"/>
      <w:szCs w:val="22"/>
      <w:lang w:val="fr-FR" w:eastAsia="en-US" w:bidi="ar-SA"/>
    </w:rPr>
  </w:style>
  <w:style w:type="paragraph" w:styleId="Pieddepage">
    <w:name w:val="footer"/>
    <w:basedOn w:val="Normal"/>
    <w:link w:val="PieddepageCar"/>
    <w:uiPriority w:val="99"/>
    <w:unhideWhenUsed/>
    <w:rsid w:val="00CB4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406F"/>
    <w:rPr>
      <w:rFonts w:ascii="Calibri" w:eastAsia="Calibri" w:hAnsi="Calibri"/>
      <w:sz w:val="22"/>
      <w:szCs w:val="22"/>
      <w:lang w:val="fr-FR" w:eastAsia="en-US" w:bidi="ar-SA"/>
    </w:rPr>
  </w:style>
  <w:style w:type="character" w:styleId="Numrodepage">
    <w:name w:val="page number"/>
    <w:basedOn w:val="Policepardfaut"/>
    <w:rsid w:val="00CB406F"/>
  </w:style>
  <w:style w:type="character" w:styleId="Lienhypertexte">
    <w:name w:val="Hyperlink"/>
    <w:basedOn w:val="Policepardfaut"/>
    <w:unhideWhenUsed/>
    <w:rsid w:val="00CB406F"/>
    <w:rPr>
      <w:color w:val="0000FF"/>
      <w:u w:val="single"/>
    </w:rPr>
  </w:style>
  <w:style w:type="table" w:styleId="Grilledutableau">
    <w:name w:val="Table Grid"/>
    <w:basedOn w:val="TableauNormal"/>
    <w:rsid w:val="00912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1D4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1D4388"/>
    <w:rPr>
      <w:rFonts w:ascii="Tahoma" w:eastAsia="Calibri" w:hAnsi="Tahoma" w:cs="Tahoma"/>
      <w:sz w:val="16"/>
      <w:szCs w:val="16"/>
      <w:lang w:eastAsia="en-US"/>
    </w:rPr>
  </w:style>
  <w:style w:type="paragraph" w:styleId="Corpsdetexte">
    <w:name w:val="Body Text"/>
    <w:basedOn w:val="Normal"/>
    <w:link w:val="CorpsdetexteCar"/>
    <w:rsid w:val="00DF7B78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DF7B78"/>
    <w:rPr>
      <w:rFonts w:ascii="Calibri" w:eastAsia="Calibri" w:hAnsi="Calibri"/>
      <w:sz w:val="22"/>
      <w:szCs w:val="22"/>
      <w:lang w:eastAsia="en-US"/>
    </w:rPr>
  </w:style>
  <w:style w:type="paragraph" w:styleId="Sansinterligne">
    <w:name w:val="No Spacing"/>
    <w:uiPriority w:val="1"/>
    <w:qFormat/>
    <w:rsid w:val="00F21856"/>
    <w:rPr>
      <w:rFonts w:ascii="Calibri" w:eastAsia="Calibri" w:hAnsi="Calibri"/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AE60AF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59"/>
    <w:rsid w:val="00FB2EDA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C2677B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4B0178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4">
    <w:name w:val="Grille du tableau4"/>
    <w:basedOn w:val="TableauNormal"/>
    <w:next w:val="Grilledutableau"/>
    <w:uiPriority w:val="59"/>
    <w:rsid w:val="004B0178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406F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B4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406F"/>
    <w:rPr>
      <w:rFonts w:ascii="Calibri" w:eastAsia="Calibri" w:hAnsi="Calibri"/>
      <w:sz w:val="22"/>
      <w:szCs w:val="22"/>
      <w:lang w:val="fr-FR" w:eastAsia="en-US" w:bidi="ar-SA"/>
    </w:rPr>
  </w:style>
  <w:style w:type="paragraph" w:styleId="Pieddepage">
    <w:name w:val="footer"/>
    <w:basedOn w:val="Normal"/>
    <w:link w:val="PieddepageCar"/>
    <w:uiPriority w:val="99"/>
    <w:unhideWhenUsed/>
    <w:rsid w:val="00CB4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406F"/>
    <w:rPr>
      <w:rFonts w:ascii="Calibri" w:eastAsia="Calibri" w:hAnsi="Calibri"/>
      <w:sz w:val="22"/>
      <w:szCs w:val="22"/>
      <w:lang w:val="fr-FR" w:eastAsia="en-US" w:bidi="ar-SA"/>
    </w:rPr>
  </w:style>
  <w:style w:type="character" w:styleId="Numrodepage">
    <w:name w:val="page number"/>
    <w:basedOn w:val="Policepardfaut"/>
    <w:rsid w:val="00CB406F"/>
  </w:style>
  <w:style w:type="character" w:styleId="Lienhypertexte">
    <w:name w:val="Hyperlink"/>
    <w:basedOn w:val="Policepardfaut"/>
    <w:unhideWhenUsed/>
    <w:rsid w:val="00CB406F"/>
    <w:rPr>
      <w:color w:val="0000FF"/>
      <w:u w:val="single"/>
    </w:rPr>
  </w:style>
  <w:style w:type="table" w:styleId="Grilledutableau">
    <w:name w:val="Table Grid"/>
    <w:basedOn w:val="TableauNormal"/>
    <w:rsid w:val="00912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1D4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1D4388"/>
    <w:rPr>
      <w:rFonts w:ascii="Tahoma" w:eastAsia="Calibri" w:hAnsi="Tahoma" w:cs="Tahoma"/>
      <w:sz w:val="16"/>
      <w:szCs w:val="16"/>
      <w:lang w:eastAsia="en-US"/>
    </w:rPr>
  </w:style>
  <w:style w:type="paragraph" w:styleId="Corpsdetexte">
    <w:name w:val="Body Text"/>
    <w:basedOn w:val="Normal"/>
    <w:link w:val="CorpsdetexteCar"/>
    <w:rsid w:val="00DF7B78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DF7B78"/>
    <w:rPr>
      <w:rFonts w:ascii="Calibri" w:eastAsia="Calibri" w:hAnsi="Calibri"/>
      <w:sz w:val="22"/>
      <w:szCs w:val="22"/>
      <w:lang w:eastAsia="en-US"/>
    </w:rPr>
  </w:style>
  <w:style w:type="paragraph" w:styleId="Sansinterligne">
    <w:name w:val="No Spacing"/>
    <w:uiPriority w:val="1"/>
    <w:qFormat/>
    <w:rsid w:val="00F21856"/>
    <w:rPr>
      <w:rFonts w:ascii="Calibri" w:eastAsia="Calibri" w:hAnsi="Calibri"/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AE60AF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59"/>
    <w:rsid w:val="00FB2EDA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C2677B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4B0178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4">
    <w:name w:val="Grille du tableau4"/>
    <w:basedOn w:val="TableauNormal"/>
    <w:next w:val="Grilledutableau"/>
    <w:uiPriority w:val="59"/>
    <w:rsid w:val="004B0178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4ed025\Documents\ressource_formativ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FPA 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ressource_formative</Template>
  <TotalTime>0</TotalTime>
  <Pages>2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4                                                                             LA DIFFERENTS CONSTATS</vt:lpstr>
    </vt:vector>
  </TitlesOfParts>
  <Company>afpa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4                                                                             LA DIFFERENTS CONSTATS</dc:title>
  <dc:creator>Francois Marylise</dc:creator>
  <cp:lastModifiedBy>jean-luc pad</cp:lastModifiedBy>
  <cp:revision>2</cp:revision>
  <cp:lastPrinted>2014-10-07T10:28:00Z</cp:lastPrinted>
  <dcterms:created xsi:type="dcterms:W3CDTF">2022-05-15T13:56:00Z</dcterms:created>
  <dcterms:modified xsi:type="dcterms:W3CDTF">2022-05-15T13:56:00Z</dcterms:modified>
</cp:coreProperties>
</file>