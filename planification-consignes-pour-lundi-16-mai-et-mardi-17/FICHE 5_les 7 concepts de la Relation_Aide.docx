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DA" w:rsidRPr="009276DA" w:rsidRDefault="00760E48" w:rsidP="009276DA">
      <w:pPr>
        <w:widowControl w:val="0"/>
        <w:autoSpaceDE w:val="0"/>
        <w:autoSpaceDN w:val="0"/>
        <w:spacing w:before="94" w:after="0" w:line="240" w:lineRule="auto"/>
        <w:contextualSpacing/>
        <w:rPr>
          <w:rFonts w:ascii="Tahoma" w:eastAsia="Tahoma" w:hAnsi="Tahoma" w:cs="Tahoma"/>
          <w:b/>
          <w:sz w:val="24"/>
          <w:szCs w:val="24"/>
        </w:rPr>
      </w:pPr>
      <w:bookmarkStart w:id="0" w:name="_GoBack"/>
      <w:bookmarkEnd w:id="0"/>
      <w:r>
        <w:rPr>
          <w:rFonts w:ascii="Tahoma" w:eastAsia="Tahoma" w:hAnsi="Tahoma" w:cs="Tahoma"/>
          <w:b/>
          <w:sz w:val="24"/>
          <w:szCs w:val="24"/>
        </w:rPr>
        <w:t xml:space="preserve">Les 7 concepts de la Relation d’Aide </w:t>
      </w:r>
    </w:p>
    <w:p w:rsidR="009276DA" w:rsidRDefault="009276DA" w:rsidP="00AD23CE">
      <w:pPr>
        <w:widowControl w:val="0"/>
        <w:autoSpaceDE w:val="0"/>
        <w:autoSpaceDN w:val="0"/>
        <w:spacing w:before="94" w:after="0" w:line="240" w:lineRule="auto"/>
        <w:jc w:val="both"/>
        <w:rPr>
          <w:b/>
          <w:sz w:val="28"/>
          <w:szCs w:val="28"/>
        </w:rPr>
      </w:pPr>
    </w:p>
    <w:p w:rsidR="00F21856" w:rsidRDefault="00760E48" w:rsidP="00FF4CEC">
      <w:pPr>
        <w:widowControl w:val="0"/>
        <w:autoSpaceDE w:val="0"/>
        <w:autoSpaceDN w:val="0"/>
        <w:spacing w:before="94" w:after="0" w:line="240" w:lineRule="auto"/>
        <w:jc w:val="both"/>
        <w:rPr>
          <w:rFonts w:ascii="Tahoma" w:eastAsia="Tahoma" w:hAnsi="Tahoma" w:cs="Tahoma"/>
          <w:b/>
          <w:sz w:val="24"/>
          <w:szCs w:val="24"/>
        </w:rPr>
      </w:pPr>
      <w:r w:rsidRPr="00760E48">
        <w:rPr>
          <w:rFonts w:ascii="Tahoma" w:eastAsia="Tahoma" w:hAnsi="Tahoma" w:cs="Tahoma"/>
          <w:b/>
          <w:sz w:val="24"/>
          <w:szCs w:val="24"/>
        </w:rPr>
        <w:t>Consigne :</w:t>
      </w:r>
      <w:r>
        <w:rPr>
          <w:rFonts w:ascii="Tahoma" w:eastAsia="Tahoma" w:hAnsi="Tahoma" w:cs="Tahoma"/>
          <w:b/>
          <w:sz w:val="24"/>
          <w:szCs w:val="24"/>
        </w:rPr>
        <w:t xml:space="preserve"> à partir de vos recherches sur internet, complétez le tableau suivant concernant les 7 concepts de « la Relation d’Aide » :</w:t>
      </w:r>
    </w:p>
    <w:p w:rsidR="00760E48" w:rsidRPr="00760E48" w:rsidRDefault="00760E48" w:rsidP="00FF4CEC">
      <w:pPr>
        <w:widowControl w:val="0"/>
        <w:autoSpaceDE w:val="0"/>
        <w:autoSpaceDN w:val="0"/>
        <w:spacing w:before="94" w:after="0" w:line="240" w:lineRule="auto"/>
        <w:jc w:val="both"/>
        <w:rPr>
          <w:rFonts w:ascii="Tahoma" w:eastAsia="Tahoma" w:hAnsi="Tahoma" w:cs="Tahoma"/>
          <w:b/>
          <w:sz w:val="24"/>
          <w:szCs w:val="24"/>
        </w:rPr>
      </w:pPr>
    </w:p>
    <w:p w:rsidR="00F91EC9" w:rsidRPr="00F91EC9" w:rsidRDefault="00F91EC9" w:rsidP="00F91EC9">
      <w:pPr>
        <w:widowControl w:val="0"/>
        <w:autoSpaceDE w:val="0"/>
        <w:autoSpaceDN w:val="0"/>
        <w:spacing w:before="94" w:after="0" w:line="240" w:lineRule="auto"/>
        <w:ind w:left="567"/>
        <w:jc w:val="both"/>
        <w:rPr>
          <w:rFonts w:ascii="Tahoma" w:eastAsia="Tahoma" w:hAnsi="Tahoma" w:cs="Tahoma"/>
        </w:rPr>
      </w:pPr>
    </w:p>
    <w:p w:rsidR="00F91EC9" w:rsidRPr="00F91EC9" w:rsidRDefault="00F91EC9" w:rsidP="00F21856">
      <w:pPr>
        <w:widowControl w:val="0"/>
        <w:autoSpaceDE w:val="0"/>
        <w:autoSpaceDN w:val="0"/>
        <w:spacing w:before="94" w:after="0" w:line="240" w:lineRule="auto"/>
        <w:jc w:val="both"/>
        <w:rPr>
          <w:rFonts w:ascii="Tahoma" w:eastAsia="Tahoma" w:hAnsi="Tahoma" w:cs="Tahoma"/>
        </w:rPr>
      </w:pP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1951"/>
        <w:gridCol w:w="6379"/>
        <w:gridCol w:w="6717"/>
      </w:tblGrid>
      <w:tr w:rsidR="00760E48" w:rsidTr="00760E48">
        <w:tc>
          <w:tcPr>
            <w:tcW w:w="1951" w:type="dxa"/>
          </w:tcPr>
          <w:p w:rsidR="00760E48" w:rsidRPr="00760E48" w:rsidRDefault="00760E48" w:rsidP="00760E48">
            <w:pPr>
              <w:widowControl w:val="0"/>
              <w:autoSpaceDE w:val="0"/>
              <w:autoSpaceDN w:val="0"/>
              <w:spacing w:before="94" w:after="0" w:line="360" w:lineRule="auto"/>
              <w:jc w:val="both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760E48" w:rsidRP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  <w:b/>
                <w:sz w:val="24"/>
                <w:szCs w:val="24"/>
              </w:rPr>
            </w:pPr>
            <w:r w:rsidRPr="00760E48">
              <w:rPr>
                <w:rFonts w:ascii="Tahoma" w:eastAsia="Tahoma" w:hAnsi="Tahoma" w:cs="Tahoma"/>
                <w:b/>
                <w:sz w:val="24"/>
                <w:szCs w:val="24"/>
              </w:rPr>
              <w:t>Nom du concept</w:t>
            </w:r>
          </w:p>
        </w:tc>
        <w:tc>
          <w:tcPr>
            <w:tcW w:w="6717" w:type="dxa"/>
          </w:tcPr>
          <w:p w:rsidR="00760E48" w:rsidRP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  <w:b/>
                <w:sz w:val="24"/>
                <w:szCs w:val="24"/>
              </w:rPr>
            </w:pPr>
            <w:r w:rsidRPr="00760E48">
              <w:rPr>
                <w:rFonts w:ascii="Tahoma" w:eastAsia="Tahoma" w:hAnsi="Tahoma" w:cs="Tahoma"/>
                <w:b/>
                <w:sz w:val="24"/>
                <w:szCs w:val="24"/>
              </w:rPr>
              <w:t>En quoi cela consiste ?</w:t>
            </w:r>
          </w:p>
        </w:tc>
      </w:tr>
      <w:tr w:rsidR="00760E48" w:rsidTr="00760E48">
        <w:tc>
          <w:tcPr>
            <w:tcW w:w="1951" w:type="dxa"/>
          </w:tcPr>
          <w:p w:rsidR="00760E48" w:rsidRPr="00760E48" w:rsidRDefault="00760E48" w:rsidP="00760E48">
            <w:pPr>
              <w:widowControl w:val="0"/>
              <w:autoSpaceDE w:val="0"/>
              <w:autoSpaceDN w:val="0"/>
              <w:spacing w:before="94" w:after="0" w:line="360" w:lineRule="auto"/>
              <w:jc w:val="both"/>
              <w:rPr>
                <w:rFonts w:ascii="Tahoma" w:eastAsia="Tahoma" w:hAnsi="Tahoma" w:cs="Tahoma"/>
                <w:b/>
                <w:sz w:val="24"/>
                <w:szCs w:val="24"/>
              </w:rPr>
            </w:pPr>
            <w:r w:rsidRPr="00760E48">
              <w:rPr>
                <w:rFonts w:ascii="Tahoma" w:eastAsia="Tahoma" w:hAnsi="Tahoma" w:cs="Tahoma"/>
                <w:b/>
                <w:sz w:val="24"/>
                <w:szCs w:val="24"/>
              </w:rPr>
              <w:t>Concept n° 1</w:t>
            </w:r>
          </w:p>
        </w:tc>
        <w:tc>
          <w:tcPr>
            <w:tcW w:w="6379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6717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</w:tr>
      <w:tr w:rsidR="00760E48" w:rsidTr="00760E48">
        <w:tc>
          <w:tcPr>
            <w:tcW w:w="1951" w:type="dxa"/>
          </w:tcPr>
          <w:p w:rsidR="00760E48" w:rsidRPr="00760E48" w:rsidRDefault="00760E48" w:rsidP="00760E48">
            <w:pPr>
              <w:widowControl w:val="0"/>
              <w:autoSpaceDE w:val="0"/>
              <w:autoSpaceDN w:val="0"/>
              <w:spacing w:before="94" w:after="0" w:line="360" w:lineRule="auto"/>
              <w:jc w:val="both"/>
              <w:rPr>
                <w:rFonts w:ascii="Tahoma" w:eastAsia="Tahoma" w:hAnsi="Tahoma" w:cs="Tahoma"/>
                <w:b/>
                <w:sz w:val="24"/>
                <w:szCs w:val="24"/>
              </w:rPr>
            </w:pPr>
            <w:r w:rsidRPr="00760E48">
              <w:rPr>
                <w:rFonts w:ascii="Tahoma" w:eastAsia="Tahoma" w:hAnsi="Tahoma" w:cs="Tahoma"/>
                <w:b/>
                <w:sz w:val="24"/>
                <w:szCs w:val="24"/>
              </w:rPr>
              <w:t>Concept n° 2</w:t>
            </w:r>
          </w:p>
        </w:tc>
        <w:tc>
          <w:tcPr>
            <w:tcW w:w="6379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6717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</w:tr>
      <w:tr w:rsidR="00760E48" w:rsidTr="00760E48">
        <w:tc>
          <w:tcPr>
            <w:tcW w:w="1951" w:type="dxa"/>
          </w:tcPr>
          <w:p w:rsidR="00760E48" w:rsidRPr="00760E48" w:rsidRDefault="00760E48" w:rsidP="00760E48">
            <w:pPr>
              <w:widowControl w:val="0"/>
              <w:autoSpaceDE w:val="0"/>
              <w:autoSpaceDN w:val="0"/>
              <w:spacing w:before="94" w:after="0" w:line="360" w:lineRule="auto"/>
              <w:jc w:val="both"/>
              <w:rPr>
                <w:rFonts w:ascii="Tahoma" w:eastAsia="Tahoma" w:hAnsi="Tahoma" w:cs="Tahoma"/>
                <w:b/>
                <w:sz w:val="24"/>
                <w:szCs w:val="24"/>
              </w:rPr>
            </w:pPr>
            <w:r w:rsidRPr="00760E48">
              <w:rPr>
                <w:rFonts w:ascii="Tahoma" w:eastAsia="Tahoma" w:hAnsi="Tahoma" w:cs="Tahoma"/>
                <w:b/>
                <w:sz w:val="24"/>
                <w:szCs w:val="24"/>
              </w:rPr>
              <w:t>Concept n° 3</w:t>
            </w:r>
          </w:p>
        </w:tc>
        <w:tc>
          <w:tcPr>
            <w:tcW w:w="6379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6717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</w:tr>
      <w:tr w:rsidR="00760E48" w:rsidTr="00760E48">
        <w:tc>
          <w:tcPr>
            <w:tcW w:w="1951" w:type="dxa"/>
          </w:tcPr>
          <w:p w:rsidR="00760E48" w:rsidRPr="00760E48" w:rsidRDefault="00760E48" w:rsidP="00760E48">
            <w:pPr>
              <w:widowControl w:val="0"/>
              <w:autoSpaceDE w:val="0"/>
              <w:autoSpaceDN w:val="0"/>
              <w:spacing w:before="94" w:after="0" w:line="360" w:lineRule="auto"/>
              <w:jc w:val="both"/>
              <w:rPr>
                <w:rFonts w:ascii="Tahoma" w:eastAsia="Tahoma" w:hAnsi="Tahoma" w:cs="Tahoma"/>
                <w:b/>
                <w:sz w:val="24"/>
                <w:szCs w:val="24"/>
              </w:rPr>
            </w:pPr>
            <w:r w:rsidRPr="00760E48">
              <w:rPr>
                <w:rFonts w:ascii="Tahoma" w:eastAsia="Tahoma" w:hAnsi="Tahoma" w:cs="Tahoma"/>
                <w:b/>
                <w:sz w:val="24"/>
                <w:szCs w:val="24"/>
              </w:rPr>
              <w:t>Concept n° 4</w:t>
            </w:r>
          </w:p>
        </w:tc>
        <w:tc>
          <w:tcPr>
            <w:tcW w:w="6379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6717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</w:tr>
      <w:tr w:rsidR="00760E48" w:rsidTr="00760E48">
        <w:tc>
          <w:tcPr>
            <w:tcW w:w="1951" w:type="dxa"/>
          </w:tcPr>
          <w:p w:rsidR="00760E48" w:rsidRPr="00760E48" w:rsidRDefault="00760E48" w:rsidP="00760E48">
            <w:pPr>
              <w:widowControl w:val="0"/>
              <w:autoSpaceDE w:val="0"/>
              <w:autoSpaceDN w:val="0"/>
              <w:spacing w:before="94" w:after="0" w:line="360" w:lineRule="auto"/>
              <w:jc w:val="both"/>
              <w:rPr>
                <w:rFonts w:ascii="Tahoma" w:eastAsia="Tahoma" w:hAnsi="Tahoma" w:cs="Tahoma"/>
                <w:b/>
                <w:sz w:val="24"/>
                <w:szCs w:val="24"/>
              </w:rPr>
            </w:pPr>
            <w:r w:rsidRPr="00760E48">
              <w:rPr>
                <w:rFonts w:ascii="Tahoma" w:eastAsia="Tahoma" w:hAnsi="Tahoma" w:cs="Tahoma"/>
                <w:b/>
                <w:sz w:val="24"/>
                <w:szCs w:val="24"/>
              </w:rPr>
              <w:t>Concept n° 5</w:t>
            </w:r>
          </w:p>
        </w:tc>
        <w:tc>
          <w:tcPr>
            <w:tcW w:w="6379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6717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</w:tr>
      <w:tr w:rsidR="00760E48" w:rsidTr="00760E48">
        <w:tc>
          <w:tcPr>
            <w:tcW w:w="1951" w:type="dxa"/>
          </w:tcPr>
          <w:p w:rsidR="00760E48" w:rsidRPr="00760E48" w:rsidRDefault="00760E48" w:rsidP="00760E48">
            <w:pPr>
              <w:widowControl w:val="0"/>
              <w:autoSpaceDE w:val="0"/>
              <w:autoSpaceDN w:val="0"/>
              <w:spacing w:before="94" w:after="0" w:line="360" w:lineRule="auto"/>
              <w:jc w:val="both"/>
              <w:rPr>
                <w:rFonts w:ascii="Tahoma" w:eastAsia="Tahoma" w:hAnsi="Tahoma" w:cs="Tahoma"/>
                <w:b/>
                <w:sz w:val="24"/>
                <w:szCs w:val="24"/>
              </w:rPr>
            </w:pPr>
            <w:r w:rsidRPr="00760E48">
              <w:rPr>
                <w:rFonts w:ascii="Tahoma" w:eastAsia="Tahoma" w:hAnsi="Tahoma" w:cs="Tahoma"/>
                <w:b/>
                <w:sz w:val="24"/>
                <w:szCs w:val="24"/>
              </w:rPr>
              <w:t>Concept n° 6</w:t>
            </w:r>
          </w:p>
        </w:tc>
        <w:tc>
          <w:tcPr>
            <w:tcW w:w="6379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6717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</w:tr>
      <w:tr w:rsidR="00760E48" w:rsidTr="00760E48">
        <w:tc>
          <w:tcPr>
            <w:tcW w:w="1951" w:type="dxa"/>
          </w:tcPr>
          <w:p w:rsidR="00760E48" w:rsidRPr="00760E48" w:rsidRDefault="00760E48" w:rsidP="00760E48">
            <w:pPr>
              <w:widowControl w:val="0"/>
              <w:autoSpaceDE w:val="0"/>
              <w:autoSpaceDN w:val="0"/>
              <w:spacing w:before="94" w:after="0" w:line="360" w:lineRule="auto"/>
              <w:jc w:val="both"/>
              <w:rPr>
                <w:rFonts w:ascii="Tahoma" w:eastAsia="Tahoma" w:hAnsi="Tahoma" w:cs="Tahoma"/>
                <w:b/>
                <w:sz w:val="24"/>
                <w:szCs w:val="24"/>
              </w:rPr>
            </w:pPr>
            <w:r w:rsidRPr="00760E48">
              <w:rPr>
                <w:rFonts w:ascii="Tahoma" w:eastAsia="Tahoma" w:hAnsi="Tahoma" w:cs="Tahoma"/>
                <w:b/>
                <w:sz w:val="24"/>
                <w:szCs w:val="24"/>
              </w:rPr>
              <w:t>Concept n° 7</w:t>
            </w:r>
          </w:p>
        </w:tc>
        <w:tc>
          <w:tcPr>
            <w:tcW w:w="6379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6717" w:type="dxa"/>
          </w:tcPr>
          <w:p w:rsidR="00760E48" w:rsidRDefault="00760E48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</w:tr>
    </w:tbl>
    <w:p w:rsidR="00F91EC9" w:rsidRPr="00F91EC9" w:rsidRDefault="00F91EC9" w:rsidP="00F91EC9">
      <w:pPr>
        <w:widowControl w:val="0"/>
        <w:autoSpaceDE w:val="0"/>
        <w:autoSpaceDN w:val="0"/>
        <w:spacing w:before="94" w:after="0" w:line="240" w:lineRule="auto"/>
        <w:ind w:left="567"/>
        <w:jc w:val="both"/>
        <w:rPr>
          <w:rFonts w:ascii="Tahoma" w:eastAsia="Tahoma" w:hAnsi="Tahoma" w:cs="Tahoma"/>
        </w:rPr>
      </w:pPr>
    </w:p>
    <w:p w:rsidR="00475B33" w:rsidRDefault="00475B33" w:rsidP="00475B33">
      <w:pPr>
        <w:spacing w:after="0" w:line="240" w:lineRule="auto"/>
      </w:pPr>
    </w:p>
    <w:p w:rsidR="00475B33" w:rsidRDefault="00475B33" w:rsidP="00475B33">
      <w:pPr>
        <w:spacing w:after="0" w:line="240" w:lineRule="auto"/>
      </w:pPr>
    </w:p>
    <w:p w:rsidR="00475B33" w:rsidRDefault="00475B33" w:rsidP="00475B33">
      <w:pPr>
        <w:spacing w:after="0" w:line="240" w:lineRule="auto"/>
      </w:pPr>
    </w:p>
    <w:p w:rsidR="00475B33" w:rsidRDefault="00475B33" w:rsidP="00475B33">
      <w:pPr>
        <w:spacing w:after="0" w:line="240" w:lineRule="auto"/>
      </w:pPr>
    </w:p>
    <w:p w:rsidR="00475B33" w:rsidRDefault="00475B33" w:rsidP="00475B33">
      <w:pPr>
        <w:spacing w:after="0" w:line="240" w:lineRule="auto"/>
      </w:pPr>
    </w:p>
    <w:sectPr w:rsidR="00475B33" w:rsidSect="00F351DC">
      <w:headerReference w:type="default" r:id="rId9"/>
      <w:footerReference w:type="default" r:id="rId10"/>
      <w:type w:val="continuous"/>
      <w:pgSz w:w="16838" w:h="11906" w:orient="landscape"/>
      <w:pgMar w:top="720" w:right="720" w:bottom="720" w:left="720" w:header="708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566" w:rsidRDefault="00DE5566">
      <w:r>
        <w:separator/>
      </w:r>
    </w:p>
  </w:endnote>
  <w:endnote w:type="continuationSeparator" w:id="0">
    <w:p w:rsidR="00DE5566" w:rsidRDefault="00DE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513" w:rsidRDefault="00DF7B78" w:rsidP="0047651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2B81AA" wp14:editId="251A3E2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7B78" w:rsidRPr="00DF7B78" w:rsidRDefault="00DF7B78" w:rsidP="00DF7B78">
                          <w:pPr>
                            <w:rPr>
                              <w:rFonts w:asciiTheme="minorHAnsi" w:eastAsiaTheme="minorHAnsi" w:hAnsiTheme="minorHAnsi" w:cstheme="minorBidi"/>
                              <w:b/>
                              <w:sz w:val="18"/>
                              <w:szCs w:val="18"/>
                            </w:rPr>
                          </w:pP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© </w:t>
                          </w:r>
                          <w:proofErr w:type="spellStart"/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MCath</w:t>
                          </w:r>
                          <w:proofErr w:type="spellEnd"/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PADIOLLEAU – FPA CT</w:t>
                          </w:r>
                          <w:r w:rsidR="00AD23CE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1</w:t>
                          </w:r>
                          <w:r w:rsidR="00522589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0</w:t>
                          </w:r>
                          <w:r w:rsidR="000455B3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/</w:t>
                          </w:r>
                          <w:r w:rsidR="00FB5991" w:rsidRPr="00FB5991">
                            <w:t xml:space="preserve"> </w:t>
                          </w:r>
                          <w:r w:rsidR="00522589">
                            <w:t>Former et accompagner les apprenants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–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 </w:t>
                          </w:r>
                          <w:r w:rsidR="000455B3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MAI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202</w:t>
                          </w:r>
                          <w:r w:rsidR="000455B3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DF7B78" w:rsidRDefault="00DF7B7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DF7B78" w:rsidRPr="00DF7B78" w:rsidRDefault="00DF7B78" w:rsidP="00DF7B78">
                    <w:pPr>
                      <w:rPr>
                        <w:rFonts w:asciiTheme="minorHAnsi" w:eastAsiaTheme="minorHAnsi" w:hAnsiTheme="minorHAnsi" w:cstheme="minorBidi"/>
                        <w:b/>
                        <w:sz w:val="18"/>
                        <w:szCs w:val="18"/>
                      </w:rPr>
                    </w:pP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© </w:t>
                    </w:r>
                    <w:proofErr w:type="spellStart"/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MCath</w:t>
                    </w:r>
                    <w:proofErr w:type="spellEnd"/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PADIOLLEAU – FPA CT</w:t>
                    </w:r>
                    <w:r w:rsidR="00AD23CE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1</w:t>
                    </w:r>
                    <w:r w:rsidR="00522589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0</w:t>
                    </w:r>
                    <w:r w:rsidR="000455B3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/</w:t>
                    </w:r>
                    <w:r w:rsidR="00FB5991" w:rsidRPr="00FB5991">
                      <w:t xml:space="preserve"> </w:t>
                    </w:r>
                    <w:r w:rsidR="00522589">
                      <w:t>Former et accompagner les apprenants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– 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 </w:t>
                    </w:r>
                    <w:r w:rsidR="000455B3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MAI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202</w:t>
                    </w:r>
                    <w:r w:rsidR="000455B3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2</w:t>
                    </w:r>
                  </w:p>
                  <w:p w:rsidR="00DF7B78" w:rsidRDefault="00DF7B78">
                    <w:pPr>
                      <w:jc w:val="right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CF77D8" wp14:editId="04358837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e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e 460" o:spid="_x0000_s1026" style="position:absolute;margin-left:0;margin-top:0;width:6pt;height:66pt;z-index:251661312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p3vgIAAP4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566" w:rsidRDefault="00DE5566">
      <w:r>
        <w:separator/>
      </w:r>
    </w:p>
  </w:footnote>
  <w:footnote w:type="continuationSeparator" w:id="0">
    <w:p w:rsidR="00DE5566" w:rsidRDefault="00DE5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1DC" w:rsidRDefault="009276DA">
    <w:pPr>
      <w:pStyle w:val="En-tte"/>
    </w:pPr>
    <w:proofErr w:type="gramStart"/>
    <w:r>
      <w:t>f</w:t>
    </w:r>
    <w:proofErr w:type="gramEnd"/>
  </w:p>
  <w:p w:rsidR="00DF7B78" w:rsidRDefault="00DF7B78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990D9C9" wp14:editId="14FFA8D9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5240" b="22225"/>
              <wp:wrapNone/>
              <wp:docPr id="225" name="Group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419" y="360"/>
                          <a:ext cx="9346" cy="78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B78" w:rsidRDefault="009276DA" w:rsidP="00F351DC">
                            <w:pPr>
                              <w:pStyle w:val="En-tt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FICHE </w:t>
                            </w:r>
                            <w:r w:rsidR="00760E48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                       </w:t>
                            </w:r>
                            <w:r w:rsidR="00760E48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LES 7 CONCEPTS DE LA RELATION D’AIDE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nnée"/>
                              <w:id w:val="160090213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F7B78" w:rsidRDefault="001467DD" w:rsidP="001708BA">
                                <w:pPr>
                                  <w:pStyle w:val="En-tt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FPA </w:t>
                                </w:r>
                                <w:r w:rsidR="001708BA" w:rsidRPr="001708B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0455B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" o:allowincell="f">
              <v:rect id="Rectangle 197" o:spid="_x0000_s1027" style="position:absolute;left:419;top:360;width:9346;height: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xr8MA&#10;AADcAAAADwAAAGRycy9kb3ducmV2LnhtbESPQYvCMBSE78L+h/AWvGm6PchajSIuFmEPi9qDx0fz&#10;bIrNS2lirf/eLAgeh5n5hlmuB9uInjpfO1bwNU1AEJdO11wpKE67yTcIH5A1No5JwYM8rFcfoyVm&#10;2t35QP0xVCJC2GeowITQZlL60pBFP3UtcfQurrMYouwqqTu8R7htZJokM2mx5rhgsKWtofJ6vFkF&#10;cv97Nkm1y/N5k0v7c/0rbo9eqfHnsFmACDSEd/jV3msFaTqD/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nxr8MAAADcAAAADwAAAAAAAAAAAAAAAACYAgAAZHJzL2Rv&#10;d25yZXYueG1sUEsFBgAAAAAEAAQA9QAAAIgDAAAAAA==&#10;" fillcolor="#31849b [2408]" stroked="f" strokecolor="white" strokeweight="1.5pt">
                <v:textbox>
                  <w:txbxContent>
                    <w:p w:rsidR="00DF7B78" w:rsidRDefault="009276DA" w:rsidP="00F351DC">
                      <w:pPr>
                        <w:pStyle w:val="En-tte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FICHE </w:t>
                      </w:r>
                      <w:r w:rsidR="00760E48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                       </w:t>
                      </w:r>
                      <w:r w:rsidR="00760E48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LES 7 CONCEPTS DE LA RELATION D’AIDE</w:t>
                      </w:r>
                    </w:p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Q/jsIA&#10;AADcAAAADwAAAGRycy9kb3ducmV2LnhtbESP3YrCMBCF7xd8hzCCN4um2wtXq1FEWBF0BX8eYGjG&#10;tthMShPb+vZGELw8nJ+PM192phQN1a6wrOBnFIEgTq0uOFNwOf8NJyCcR9ZYWiYFD3KwXPS+5pho&#10;2/KRmpPPRBhhl6CC3PsqkdKlORl0I1sRB+9qa4M+yDqTusY2jJtSxlE0lgYLDoQcK1rnlN5OdxO4&#10;h0vrd1O3ejQ7bs33f7y3k41Sg363moHw1PlP+N3eagVx/Au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D+OwgAAANwAAAAPAAAAAAAAAAAAAAAAAJgCAABkcnMvZG93&#10;bnJldi54bWxQSwUGAAAAAAQABAD1AAAAhwMAAAAA&#10;" fillcolor="black [3213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</w:rPr>
                        <w:alias w:val="Année"/>
                        <w:id w:val="1600902136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F7B78" w:rsidRDefault="001467DD" w:rsidP="001708BA">
                          <w:pPr>
                            <w:pStyle w:val="En-tt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FPA </w:t>
                          </w:r>
                          <w:r w:rsidR="001708BA" w:rsidRPr="001708BA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202</w:t>
                          </w:r>
                          <w:r w:rsidR="000455B3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476513" w:rsidRDefault="0047651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9pt;height:9pt" o:bullet="t">
        <v:imagedata r:id="rId1" o:title="BD14868_"/>
      </v:shape>
    </w:pict>
  </w:numPicBullet>
  <w:abstractNum w:abstractNumId="0">
    <w:nsid w:val="0FCE0A07"/>
    <w:multiLevelType w:val="hybridMultilevel"/>
    <w:tmpl w:val="45BED686"/>
    <w:lvl w:ilvl="0" w:tplc="D898EC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D15AC"/>
    <w:multiLevelType w:val="hybridMultilevel"/>
    <w:tmpl w:val="8A86BE1C"/>
    <w:lvl w:ilvl="0" w:tplc="CDDADA76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F85797A"/>
    <w:multiLevelType w:val="hybridMultilevel"/>
    <w:tmpl w:val="11983E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E0987"/>
    <w:multiLevelType w:val="hybridMultilevel"/>
    <w:tmpl w:val="7E0AD55E"/>
    <w:lvl w:ilvl="0" w:tplc="D898EC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E3965"/>
    <w:multiLevelType w:val="hybridMultilevel"/>
    <w:tmpl w:val="2BC6B948"/>
    <w:lvl w:ilvl="0" w:tplc="FD3C83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2D"/>
    <w:rsid w:val="000303CB"/>
    <w:rsid w:val="000455B3"/>
    <w:rsid w:val="00111B68"/>
    <w:rsid w:val="001467DD"/>
    <w:rsid w:val="0015452C"/>
    <w:rsid w:val="001708BA"/>
    <w:rsid w:val="001768FE"/>
    <w:rsid w:val="001D1334"/>
    <w:rsid w:val="001D4388"/>
    <w:rsid w:val="00204EE4"/>
    <w:rsid w:val="00260A24"/>
    <w:rsid w:val="00274C3F"/>
    <w:rsid w:val="00297C44"/>
    <w:rsid w:val="002B3879"/>
    <w:rsid w:val="002E0BD1"/>
    <w:rsid w:val="003750F8"/>
    <w:rsid w:val="00383CDC"/>
    <w:rsid w:val="00391FC0"/>
    <w:rsid w:val="00400E62"/>
    <w:rsid w:val="00475B33"/>
    <w:rsid w:val="00476513"/>
    <w:rsid w:val="004E36A5"/>
    <w:rsid w:val="00506797"/>
    <w:rsid w:val="00522589"/>
    <w:rsid w:val="005F5A52"/>
    <w:rsid w:val="00646509"/>
    <w:rsid w:val="00651B23"/>
    <w:rsid w:val="00676522"/>
    <w:rsid w:val="0072163D"/>
    <w:rsid w:val="00745139"/>
    <w:rsid w:val="00745200"/>
    <w:rsid w:val="00760E48"/>
    <w:rsid w:val="007C5845"/>
    <w:rsid w:val="00845AD7"/>
    <w:rsid w:val="0091262D"/>
    <w:rsid w:val="009276DA"/>
    <w:rsid w:val="00965A56"/>
    <w:rsid w:val="00985BF6"/>
    <w:rsid w:val="00A52A73"/>
    <w:rsid w:val="00AD23CE"/>
    <w:rsid w:val="00AE60AF"/>
    <w:rsid w:val="00B73DAB"/>
    <w:rsid w:val="00B867D1"/>
    <w:rsid w:val="00BE22F1"/>
    <w:rsid w:val="00C107E8"/>
    <w:rsid w:val="00C900E0"/>
    <w:rsid w:val="00C92339"/>
    <w:rsid w:val="00CB406F"/>
    <w:rsid w:val="00CC72B5"/>
    <w:rsid w:val="00D244CC"/>
    <w:rsid w:val="00D603F8"/>
    <w:rsid w:val="00DE5566"/>
    <w:rsid w:val="00DF7B78"/>
    <w:rsid w:val="00E61554"/>
    <w:rsid w:val="00EB6804"/>
    <w:rsid w:val="00EC0F8F"/>
    <w:rsid w:val="00F21856"/>
    <w:rsid w:val="00F351DC"/>
    <w:rsid w:val="00F91EC9"/>
    <w:rsid w:val="00FB5991"/>
    <w:rsid w:val="00FD428E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06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character" w:styleId="Numrodepage">
    <w:name w:val="page number"/>
    <w:basedOn w:val="Policepardfaut"/>
    <w:rsid w:val="00CB406F"/>
  </w:style>
  <w:style w:type="character" w:styleId="Lienhypertexte">
    <w:name w:val="Hyperlink"/>
    <w:basedOn w:val="Policepardfaut"/>
    <w:unhideWhenUsed/>
    <w:rsid w:val="00CB406F"/>
    <w:rPr>
      <w:color w:val="0000FF"/>
      <w:u w:val="single"/>
    </w:rPr>
  </w:style>
  <w:style w:type="table" w:styleId="Grilledutableau">
    <w:name w:val="Table Grid"/>
    <w:basedOn w:val="TableauNormal"/>
    <w:rsid w:val="0091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D4388"/>
    <w:rPr>
      <w:rFonts w:ascii="Tahoma" w:eastAsia="Calibri" w:hAnsi="Tahoma" w:cs="Tahoma"/>
      <w:sz w:val="16"/>
      <w:szCs w:val="16"/>
      <w:lang w:eastAsia="en-US"/>
    </w:rPr>
  </w:style>
  <w:style w:type="paragraph" w:styleId="Corpsdetexte">
    <w:name w:val="Body Text"/>
    <w:basedOn w:val="Normal"/>
    <w:link w:val="CorpsdetexteCar"/>
    <w:rsid w:val="00DF7B7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F7B78"/>
    <w:rPr>
      <w:rFonts w:ascii="Calibri" w:eastAsia="Calibri" w:hAnsi="Calibri"/>
      <w:sz w:val="22"/>
      <w:szCs w:val="22"/>
      <w:lang w:eastAsia="en-US"/>
    </w:rPr>
  </w:style>
  <w:style w:type="paragraph" w:styleId="Sansinterligne">
    <w:name w:val="No Spacing"/>
    <w:uiPriority w:val="1"/>
    <w:qFormat/>
    <w:rsid w:val="00F21856"/>
    <w:rPr>
      <w:rFonts w:ascii="Calibri" w:eastAsia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AE60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06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character" w:styleId="Numrodepage">
    <w:name w:val="page number"/>
    <w:basedOn w:val="Policepardfaut"/>
    <w:rsid w:val="00CB406F"/>
  </w:style>
  <w:style w:type="character" w:styleId="Lienhypertexte">
    <w:name w:val="Hyperlink"/>
    <w:basedOn w:val="Policepardfaut"/>
    <w:unhideWhenUsed/>
    <w:rsid w:val="00CB406F"/>
    <w:rPr>
      <w:color w:val="0000FF"/>
      <w:u w:val="single"/>
    </w:rPr>
  </w:style>
  <w:style w:type="table" w:styleId="Grilledutableau">
    <w:name w:val="Table Grid"/>
    <w:basedOn w:val="TableauNormal"/>
    <w:rsid w:val="0091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D4388"/>
    <w:rPr>
      <w:rFonts w:ascii="Tahoma" w:eastAsia="Calibri" w:hAnsi="Tahoma" w:cs="Tahoma"/>
      <w:sz w:val="16"/>
      <w:szCs w:val="16"/>
      <w:lang w:eastAsia="en-US"/>
    </w:rPr>
  </w:style>
  <w:style w:type="paragraph" w:styleId="Corpsdetexte">
    <w:name w:val="Body Text"/>
    <w:basedOn w:val="Normal"/>
    <w:link w:val="CorpsdetexteCar"/>
    <w:rsid w:val="00DF7B7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F7B78"/>
    <w:rPr>
      <w:rFonts w:ascii="Calibri" w:eastAsia="Calibri" w:hAnsi="Calibri"/>
      <w:sz w:val="22"/>
      <w:szCs w:val="22"/>
      <w:lang w:eastAsia="en-US"/>
    </w:rPr>
  </w:style>
  <w:style w:type="paragraph" w:styleId="Sansinterligne">
    <w:name w:val="No Spacing"/>
    <w:uiPriority w:val="1"/>
    <w:qFormat/>
    <w:rsid w:val="00F21856"/>
    <w:rPr>
      <w:rFonts w:ascii="Calibri" w:eastAsia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AE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4ed025\Documents\ressource_formativ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FPA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ressource_formative</Template>
  <TotalTime>1</TotalTime>
  <Pages>1</Pages>
  <Words>60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4                                                                             LA DIFFERENTS CONSTATS</vt:lpstr>
    </vt:vector>
  </TitlesOfParts>
  <Company>afpa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4                                                                             LA DIFFERENTS CONSTATS</dc:title>
  <dc:creator>Francois Marylise</dc:creator>
  <cp:lastModifiedBy>jean-luc pad</cp:lastModifiedBy>
  <cp:revision>3</cp:revision>
  <cp:lastPrinted>2014-10-07T10:28:00Z</cp:lastPrinted>
  <dcterms:created xsi:type="dcterms:W3CDTF">2022-05-15T10:26:00Z</dcterms:created>
  <dcterms:modified xsi:type="dcterms:W3CDTF">2022-05-15T10:27:00Z</dcterms:modified>
</cp:coreProperties>
</file>